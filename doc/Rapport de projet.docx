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0E7483" w:rsidRDefault="004505AD" w:rsidP="000E7483">
      <w:pPr>
        <w:pStyle w:val="Titre"/>
      </w:pPr>
      <w:proofErr w:type="spellStart"/>
      <w:r>
        <w:t>RukoSrak</w:t>
      </w:r>
      <w:proofErr w:type="spellEnd"/>
    </w:p>
    <w:p w:rsidR="000E7483" w:rsidRDefault="00273D1F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4629150" cy="4629150"/>
            <wp:effectExtent l="0" t="0" r="0" b="0"/>
            <wp:docPr id="5" name="Image 5" descr="C:\Users\matolaya\Downloads\_af8a7786-9f56-432e-bf7f-b1d6befc045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olaya\Downloads\_af8a7786-9f56-432e-bf7f-b1d6befc0459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AE" w:rsidRPr="000E7483" w:rsidRDefault="004505AD" w:rsidP="000E7483">
      <w:pPr>
        <w:spacing w:before="2000"/>
        <w:jc w:val="center"/>
      </w:pPr>
      <w:r>
        <w:t>Mathis Olaya – MIN1B</w:t>
      </w:r>
    </w:p>
    <w:p w:rsidR="007F30AE" w:rsidRPr="000E7483" w:rsidRDefault="004505AD" w:rsidP="000E7483">
      <w:pPr>
        <w:jc w:val="center"/>
      </w:pPr>
      <w:r>
        <w:t>Lausanne</w:t>
      </w:r>
    </w:p>
    <w:p w:rsidR="007F30AE" w:rsidRPr="000E7483" w:rsidRDefault="004505AD" w:rsidP="000E7483">
      <w:pPr>
        <w:jc w:val="center"/>
      </w:pPr>
      <w:r>
        <w:t>24 périodes</w:t>
      </w:r>
    </w:p>
    <w:p w:rsidR="007F30AE" w:rsidRPr="000E7483" w:rsidRDefault="004505AD" w:rsidP="000E7483">
      <w:pPr>
        <w:jc w:val="center"/>
      </w:pPr>
      <w:r>
        <w:t>X. Carrel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4505A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76036D" w:rsidRPr="00273D1F" w:rsidRDefault="00273D1F" w:rsidP="0076036D">
      <w:pPr>
        <w:pStyle w:val="Informations"/>
        <w:jc w:val="center"/>
        <w:rPr>
          <w:color w:val="auto"/>
          <w:sz w:val="32"/>
          <w:szCs w:val="32"/>
        </w:rPr>
      </w:pPr>
      <w:proofErr w:type="spellStart"/>
      <w:r w:rsidRPr="00273D1F">
        <w:rPr>
          <w:color w:val="auto"/>
          <w:sz w:val="32"/>
          <w:szCs w:val="32"/>
        </w:rPr>
        <w:t>RukoSrak</w:t>
      </w:r>
      <w:proofErr w:type="spellEnd"/>
    </w:p>
    <w:p w:rsidR="00273D1F" w:rsidRPr="00273D1F" w:rsidRDefault="00273D1F" w:rsidP="0076036D">
      <w:pPr>
        <w:pStyle w:val="Informations"/>
        <w:jc w:val="center"/>
        <w:rPr>
          <w:color w:val="auto"/>
          <w:sz w:val="20"/>
        </w:rPr>
      </w:pPr>
      <w:r w:rsidRPr="00273D1F">
        <w:rPr>
          <w:color w:val="auto"/>
          <w:sz w:val="20"/>
        </w:rPr>
        <w:t>Un hôtel luxueux et idéal pour y passer ses vacances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F664DF" w:rsidRDefault="003E0DC7" w:rsidP="00250A85">
      <w:pPr>
        <w:pStyle w:val="Retraitcorpsdetexte"/>
      </w:pPr>
      <w:r>
        <w:t xml:space="preserve">Nous avons pour but de créer un hôtel de 4 étages luxueux à l’aide du logiciel </w:t>
      </w:r>
      <w:proofErr w:type="spellStart"/>
      <w:r>
        <w:t>SweetHome</w:t>
      </w:r>
      <w:proofErr w:type="spellEnd"/>
      <w:r>
        <w:t xml:space="preserve"> 3D. Notre équipe utilise la méthode SCRUM afin de pouvoir s’organiser convenablement.</w:t>
      </w: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983E1B">
      <w:pPr>
        <w:pStyle w:val="Retraitcorpsdetexte3"/>
        <w:ind w:left="0"/>
      </w:pPr>
    </w:p>
    <w:p w:rsidR="007F30AE" w:rsidRDefault="007F30AE" w:rsidP="008E53F9">
      <w:pPr>
        <w:pStyle w:val="Titre1"/>
      </w:pPr>
      <w:bookmarkStart w:id="13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3"/>
    </w:p>
    <w:p w:rsidR="00615163" w:rsidRDefault="00615163" w:rsidP="00615163">
      <w:pPr>
        <w:pStyle w:val="Corpsdetexte"/>
        <w:ind w:left="927"/>
      </w:pPr>
      <w:r>
        <w:t>Ce projet débute le 19.02.2024 et fini le 15.03.2024, avec une semaine de vacance du 12.02.24 au 15.02.24 ainsi qu’un jour de congé le 19.02.2024. Nous accorderons 3 périodes de 45 minutes chaque semaine.</w:t>
      </w:r>
    </w:p>
    <w:p w:rsidR="00615163" w:rsidRDefault="00615163" w:rsidP="00615163">
      <w:pPr>
        <w:pStyle w:val="Corpsdetexte"/>
        <w:ind w:left="927"/>
      </w:pPr>
    </w:p>
    <w:tbl>
      <w:tblPr>
        <w:tblStyle w:val="Grilledutableau"/>
        <w:tblW w:w="8191" w:type="dxa"/>
        <w:tblInd w:w="927" w:type="dxa"/>
        <w:tblLook w:val="04A0" w:firstRow="1" w:lastRow="0" w:firstColumn="1" w:lastColumn="0" w:noHBand="0" w:noVBand="1"/>
      </w:tblPr>
      <w:tblGrid>
        <w:gridCol w:w="917"/>
        <w:gridCol w:w="2855"/>
        <w:gridCol w:w="4419"/>
      </w:tblGrid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#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>Dates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SR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2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19.02 </w:t>
            </w:r>
            <w:r>
              <w:sym w:font="Wingdings" w:char="F0E0"/>
            </w:r>
            <w:r>
              <w:t xml:space="preserve"> 24.02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26.02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3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26.02 </w:t>
            </w:r>
            <w:r>
              <w:sym w:font="Wingdings" w:char="F0E0"/>
            </w:r>
            <w:r>
              <w:t xml:space="preserve"> 02.03 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27.2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4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04.03 </w:t>
            </w:r>
            <w:r>
              <w:sym w:font="Wingdings" w:char="F0E0"/>
            </w:r>
            <w:r>
              <w:t xml:space="preserve"> 09.03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5.3</w:t>
            </w:r>
          </w:p>
        </w:tc>
      </w:tr>
      <w:tr w:rsidR="00615163" w:rsidTr="00615163">
        <w:trPr>
          <w:trHeight w:val="424"/>
        </w:trPr>
        <w:tc>
          <w:tcPr>
            <w:tcW w:w="917" w:type="dxa"/>
          </w:tcPr>
          <w:p w:rsidR="00615163" w:rsidRDefault="00615163" w:rsidP="00615163">
            <w:pPr>
              <w:pStyle w:val="Corpsdetexte"/>
              <w:ind w:left="0"/>
            </w:pPr>
            <w:r>
              <w:t>5</w:t>
            </w:r>
          </w:p>
        </w:tc>
        <w:tc>
          <w:tcPr>
            <w:tcW w:w="2855" w:type="dxa"/>
          </w:tcPr>
          <w:p w:rsidR="00615163" w:rsidRDefault="00615163" w:rsidP="00615163">
            <w:pPr>
              <w:pStyle w:val="Corpsdetexte"/>
              <w:ind w:left="0"/>
            </w:pPr>
            <w:r>
              <w:t xml:space="preserve">11.03 </w:t>
            </w:r>
            <w:r>
              <w:sym w:font="Wingdings" w:char="F0E0"/>
            </w:r>
            <w:r>
              <w:t xml:space="preserve"> 16.03 </w:t>
            </w:r>
          </w:p>
        </w:tc>
        <w:tc>
          <w:tcPr>
            <w:tcW w:w="4419" w:type="dxa"/>
          </w:tcPr>
          <w:p w:rsidR="00615163" w:rsidRDefault="00615163" w:rsidP="00615163">
            <w:pPr>
              <w:pStyle w:val="Corpsdetexte"/>
              <w:ind w:left="0"/>
            </w:pPr>
            <w:r>
              <w:t>12.03</w:t>
            </w:r>
          </w:p>
        </w:tc>
      </w:tr>
    </w:tbl>
    <w:p w:rsidR="00615163" w:rsidRPr="00615163" w:rsidRDefault="00615163" w:rsidP="00615163">
      <w:pPr>
        <w:pStyle w:val="Corpsdetexte"/>
        <w:ind w:left="927"/>
      </w:pPr>
    </w:p>
    <w:p w:rsidR="00F16ADE" w:rsidRDefault="00F16ADE" w:rsidP="00F16ADE">
      <w:pPr>
        <w:pStyle w:val="Informations"/>
      </w:pPr>
    </w:p>
    <w:p w:rsidR="00615163" w:rsidRDefault="00615163" w:rsidP="00F16ADE">
      <w:pPr>
        <w:pStyle w:val="Informations"/>
      </w:pPr>
    </w:p>
    <w:p w:rsidR="00615163" w:rsidRDefault="00615163" w:rsidP="00F16ADE">
      <w:pPr>
        <w:pStyle w:val="Informations"/>
      </w:pPr>
    </w:p>
    <w:p w:rsidR="00615163" w:rsidRDefault="00615163" w:rsidP="00F16ADE">
      <w:pPr>
        <w:pStyle w:val="Informations"/>
      </w:pPr>
    </w:p>
    <w:p w:rsidR="00D42E7D" w:rsidRDefault="007F30AE" w:rsidP="00615163">
      <w:pPr>
        <w:pStyle w:val="Titre1"/>
      </w:pPr>
      <w:bookmarkStart w:id="14" w:name="_Toc532179957"/>
      <w:bookmarkStart w:id="15" w:name="_Toc165969641"/>
      <w:bookmarkStart w:id="16" w:name="_Toc128323767"/>
      <w:r w:rsidRPr="007F30AE">
        <w:t>Analyse</w:t>
      </w:r>
      <w:bookmarkEnd w:id="14"/>
      <w:bookmarkEnd w:id="15"/>
      <w:r w:rsidR="00446E95">
        <w:t xml:space="preserve"> fonctionnelle</w:t>
      </w:r>
      <w:bookmarkStart w:id="17" w:name="_Toc128323768"/>
      <w:bookmarkStart w:id="18" w:name="_Toc532179959"/>
      <w:bookmarkStart w:id="19" w:name="_Toc165969643"/>
      <w:bookmarkEnd w:id="16"/>
    </w:p>
    <w:p w:rsidR="00D42E7D" w:rsidRDefault="00D42E7D" w:rsidP="00D42E7D">
      <w:pPr>
        <w:pStyle w:val="Titre3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l'hôtel,  Je veux une salle de sport Pour que mes clients puissent garder la forme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8"/>
              <w:gridCol w:w="7602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il y a un sol en parquet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tapis de course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la salle il y a 4 tapis de course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suite contre le mur direction grande vitre vue sur la piscine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baie vitrée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face des tapis de course il y a une grande baie vitrée vue sur la piscine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enplacement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la salle de sport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l'étage en dessus de la piscine.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machine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de sport il y a 10 machines de sport (4 tapis de courses, 3 banc abdominaux, 1 tour d'entraînement, 2 vélo d'intérieur)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taille de la 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surface de la salle fait la moitié d'un étage.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miroir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sur le mur a droit de la façade de baie vitrée il y a des murs de miroir (mur entièrement fait de miroir)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face du mur de baie vitrée il y a 5 fenêtres pour aérer et avoir la vue sur l'extérieur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quand je regarde le plafond je vois 3 spot de lumière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spellStart"/>
      <w:r>
        <w:t>Acceuil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 je veux un accueil pour accueillir la cliente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1"/>
              <w:gridCol w:w="7529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luminosité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En entrant dans l'accueil par la porte principale au </w:t>
                  </w:r>
                  <w:proofErr w:type="spellStart"/>
                  <w:r>
                    <w:t>rez</w:t>
                  </w:r>
                  <w:proofErr w:type="spellEnd"/>
                  <w:r>
                    <w:t>, il y a un lustre au milieu du plafond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Comptoire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au fond de la pièce au milieu du mur, il y a un comptoir pour se renseigner et pour recevoir la clef de la chambre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coin attente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je rentre dans l'accueil à droite il y une table basse et un canapé et un fauteuil pour attendre.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pièce le sol est en parquet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devant le </w:t>
                  </w:r>
                  <w:proofErr w:type="spellStart"/>
                  <w:r>
                    <w:t>comptoire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devant le comptoir il y a deux fauteuil.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a</w:t>
                  </w:r>
                  <w:proofErr w:type="spellEnd"/>
                  <w:r>
                    <w:t xml:space="preserve"> gauche du comptoir dans le couloir qui rejoint la pièce suivante (le restaurant) il y a deux chaise confortable avec une petite table entre les deux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tapis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en dessous des deux chaises et de la table du couloir il y a un tapis.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le couloir et l'accueil sont séparé d'un demi mur perpendiculaire au mur derrière l'accueil qui mesure 8 mètre.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Salle du Personnel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Patron Je veux une salle du Personnel Pour des réunions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3"/>
              <w:gridCol w:w="7357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 du Personnel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à ma droite il doit avoir deux distributeurs d'eaux, sur le mur d'en face et non sur la droite après avoir </w:t>
                  </w:r>
                  <w:proofErr w:type="spellStart"/>
                  <w:r>
                    <w:t>tourner</w:t>
                  </w:r>
                  <w:proofErr w:type="spellEnd"/>
                  <w:r>
                    <w:t>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Table ronde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je passe la porte Au milieu de la salle  Il y a une table ronde d'un rayon de 1.5 m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Il faut 10 chaises autour de la table confortable mais sans roue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 interrupteur qui peut régler la luminosité de l'ampoule principale de la pièce directement sur la gauche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Vidéoprojecteur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Un Projecteur placé sur un support sur le plafond pour mettre des images, sur un tableau de projection de 300x225 m.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bonne distance du tableau pour une image nette.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Armoire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Une Armoire au fond à gauche de la pièce la poignée de la porte face au mur où est placé la porte 80x52 environ pour y placer des matériaux d'échange.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La porte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porte sera placé à la gauche du mur qui donnera sur le couloir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Lumière connecté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Lumières plafonniers en lignes sur la longueur de la pièce ( colonne 4 ligne 2 ) 5 m d'écart.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pièce fera minimum 50 m carré derrière la table de réception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salle</w:t>
      </w:r>
      <w:proofErr w:type="gramEnd"/>
      <w:r>
        <w:t xml:space="preserve"> d'hôtel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58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travailleur je veux une salle de relax dans hôtel  pour repos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6"/>
              <w:gridCol w:w="8322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je vois un grand tapis bleu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inter2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je vois les murs blancs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inter 3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salle a besoin d'être 10 sur 7 m avec un toilette séparé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lits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il y a 1 petit et 1 grand lit à droite de la porte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balcon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j'entre  je vois un porte en face de la porte d'entrée avec un balcon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deco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quand j'entre je vois un télé avec une table et armoire à gauche de la porte d'entrée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lits1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quand j'entre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lits il y a petites tables de nuit avec une lampe sur la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toilette quand j'entre il y a toilette, lavabo et douche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Chambre d'hôtel - 1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qu'entrepreneur Je souhaite une chambre d'hôtel Pour dormir lors de mes déplacements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50"/>
              <w:gridCol w:w="7390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couloir quand j'ouvre la porte je vois une pièce de 6 mètres par 6 mètres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Windows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quand je regarde en face de moi je vois une fenêtre de 2m x 2m qui se trouve au milieu du mure opposé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centre de la pièce  quand je regarde la porte elle se trouve au milieu du mure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à gauche de la fenêtre je vois un lit parallèle à la fenêtre qui mesure 2m de long par 1 mètre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Depuis la porte  quand je regarde à droite de la fenêtre se trouve une grande pièce qui prend toute la </w:t>
                  </w:r>
                  <w:proofErr w:type="spellStart"/>
                  <w:r>
                    <w:t>longeur</w:t>
                  </w:r>
                  <w:proofErr w:type="spellEnd"/>
                  <w:r>
                    <w:t xml:space="preserve"> de la chambre à partir de la fenêtre jusqu'à la droite de la porte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Porte secondaire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la salle de bain  se trouve une porte au milieu du mure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Contenu salle de bain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de la salle de bain  quand je regarde au fond dans le coin à gauche  se trouve une baignoire prenant la largeur de la salle (2 mètres par 1 mètre)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Contenu salle de bain - 2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de la salle de bain  quand je regarde au dans le coin à droite  je vois des toilettes avec un lavabo en face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couloir</w:t>
      </w:r>
      <w:proofErr w:type="gram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72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dans hôtel il a besoin d'être un couloir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86"/>
              <w:gridCol w:w="6766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dehors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le salon 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il y a 2 ascenseurs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 il y a des peintures  entre les portes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lumiere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couloir quand je passe 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portes il y a des lumières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  quand je passe il y a des poubelles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chemins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couloirs  quand je passe  il y a chemin au garage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couloir quand je passe il y a un tapis à toute longueur de couloir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wifi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 quand j'entre il y a une borne wifi pour étage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eau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couloirs quand je passe il y a des machines é l'eau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Karting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parent je souhaite un Karting pour jouer avec mes enfants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1"/>
              <w:gridCol w:w="8019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Accueil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haut de l'escalier  quand je regarde devant je vois un stand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Sécurité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haut des escaliers lorsque je regarde au tour de ce stand je vois des barrières de sécurité empêchant n'importe qui d'accéder à la piste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Check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stand quand je regarde à droite  se trouve un portique donnant à un accès d'attente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Apres le portique quand je regarde droit je vois un couloir parallèle au stand *voir maquette*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Attente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l'entrée de la salle d'attente  quand je regarde sur la droite se trouve une grande baie vitrée donnant une vue sur la piste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Kart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quand je regarde à gauche de la fenêtre, je vois la file ou sont rangés les karts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Casque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 quand je regarde en face de la baie vitrée je voie une armoire avec des casques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Gant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quand je regarde à droite de l'armoire  je vois un bac contenant des gants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Sécurite</w:t>
                  </w:r>
                  <w:proofErr w:type="spellEnd"/>
                  <w:r>
                    <w:t xml:space="preserve"> kart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salle d'attente  quand je regarde à travers la baie vitrée je vois que dans les virages, des pneus y sont installés en cas d'accidents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  je veux une piscine qui est vue depuis la salle de sport  pour que mes clients puissent aller se relaxer après le sport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0"/>
              <w:gridCol w:w="6980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la salle piscine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l'étage en dessous de la salle de sport (3eme étage)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taille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salle fait la moitié d'un étage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grand bassin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le grand bassin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bâtiment depuis l'entrée sur la largeur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petit bassin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le petit bassin se trouve derrière le grand bassin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pataugeoire avec toboggan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 pataugeoire se trouve directement en face de la sortie d'ascenseur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 longue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au bord droite du grand bassin depuis la sortie d'ascenseur entre le bassin et les fenêtre il y a 4 chaises longues des deux côté de la chaise haute.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 haute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il y a une chaise haute pour un </w:t>
                  </w:r>
                  <w:proofErr w:type="spellStart"/>
                  <w:r>
                    <w:t>maitre nageur</w:t>
                  </w:r>
                  <w:proofErr w:type="spellEnd"/>
                  <w:r>
                    <w:t xml:space="preserve"> au fond et au milieu de la pièce depuis la baie vitrée de la salle de sport.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couloir vestiaire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il y a un couloir qui donne sur les vestiaires direct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l'ascenseur de la piscine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spellStart"/>
      <w:r>
        <w:t>Retaurant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cuisiner Je veux une partie restaurant pour y accueillir les clients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74"/>
              <w:gridCol w:w="7566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Buffet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le coin au fond à ma droite quand je rentre dans la pièce il y a un buffet de minimum 6 m de long.#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Vitrine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 mur en demi vitrine pour apercevoir le personnel de cuisine travailler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Tables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Tables de différentes grandeurs de 1 à 6 personnes pour une diversité.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Chaises confortables minimum deux par tables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Un mur en verre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avec une barrière pour la sécurité pour y montrer une belle vue et un bon éclairage.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Une commode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une commode sur la gauche du buffet pour mettre les couverts, les assiettes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disposition du personnels.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Lampadaires de type suspendu pour un éclairage nette sur un endroit spécifique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proofErr w:type="gramStart"/>
      <w:r>
        <w:t>salle</w:t>
      </w:r>
      <w:proofErr w:type="gramEnd"/>
      <w:r>
        <w:t xml:space="preserve"> des repos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3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 xml:space="preserve">En tant que les visiteurs </w:t>
            </w:r>
            <w:proofErr w:type="spellStart"/>
            <w:r>
              <w:t>voulent</w:t>
            </w:r>
            <w:proofErr w:type="spellEnd"/>
            <w:r>
              <w:t xml:space="preserve"> repos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2"/>
              <w:gridCol w:w="7641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centre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 entre  au centre il y a une table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en face de la porte il y a un grand télé sur le mur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 il y a beaucoup de sacs ottomans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proofErr w:type="spellStart"/>
                  <w:r>
                    <w:t>salo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 il y a un console des jeux sous le télé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 il y a le néon sur le tout périmètre de la salle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dans la salle quand j'entre il y a 2 fenêtres aux </w:t>
                  </w:r>
                  <w:proofErr w:type="spellStart"/>
                  <w:r>
                    <w:t>cotés</w:t>
                  </w:r>
                  <w:proofErr w:type="spellEnd"/>
                  <w:r>
                    <w:t xml:space="preserve"> du télé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stores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quand j'entre  il y a des store sur des fenêtres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dans la salle  quand j'entre il y a une bibliothèque à droite de la porte d'entrée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gérant de l'hôtel  je souhaite avoir un jardin  afin d'enjoliver mon hôtel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67"/>
              <w:gridCol w:w="8173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l'accueil, quand je regarde derrière la réception je vois une porte donnant accès au jardin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j'observe le jardin je remarque qu'il mesure la largeur du bâtiment + 20 mètres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  quand je regarde droit je vois une fontaine en cercle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Haie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sur la gauche et la droite  je voie une haie qui mesure toute la largeur du jardin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Arbres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 quand je regarde derrière la fontaine, je vois trois arbres à égales distances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Barrière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derrière la fontaine, une barrière en bois sur toutes la longueur du jardin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lastRenderedPageBreak/>
                    <w:t>Banc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la porte, quand je regarde à droite et à gauche je vois des bancs contre le mur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Depuis le jardin, quand je regarde le sol, je vois du gravier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D42E7D" w:rsidRDefault="00D42E7D" w:rsidP="00D42E7D">
      <w:pPr>
        <w:pStyle w:val="Titre3"/>
      </w:pPr>
      <w:r>
        <w:t>Bar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19"/>
      </w:tblGrid>
      <w:tr w:rsidR="00D42E7D" w:rsidTr="007369D1">
        <w:tc>
          <w:tcPr>
            <w:tcW w:w="0" w:type="auto"/>
          </w:tcPr>
          <w:p w:rsidR="00D42E7D" w:rsidRDefault="00D42E7D" w:rsidP="007369D1">
            <w:r>
              <w:t>En tant que Barman</w:t>
            </w:r>
          </w:p>
        </w:tc>
      </w:tr>
      <w:tr w:rsidR="00D42E7D" w:rsidTr="007369D1">
        <w:tc>
          <w:tcPr>
            <w:tcW w:w="0" w:type="auto"/>
          </w:tcPr>
          <w:p w:rsidR="00D42E7D" w:rsidRDefault="00D42E7D" w:rsidP="007369D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45"/>
              <w:gridCol w:w="6854"/>
            </w:tblGrid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une pièce de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Un long bar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qui fait toute la pièce avec une petite sortie au bout du bar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Ambiance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 xml:space="preserve">des luminaires chic, suspendu et </w:t>
                  </w:r>
                  <w:proofErr w:type="spellStart"/>
                  <w:r>
                    <w:t>glassee</w:t>
                  </w:r>
                  <w:proofErr w:type="spellEnd"/>
                  <w:r>
                    <w:t xml:space="preserve"> avec des ampoules très forte.</w:t>
                  </w:r>
                </w:p>
              </w:tc>
            </w:tr>
            <w:tr w:rsidR="00D42E7D" w:rsidTr="007369D1">
              <w:tc>
                <w:tcPr>
                  <w:tcW w:w="0" w:type="auto"/>
                </w:tcPr>
                <w:p w:rsidR="00D42E7D" w:rsidRDefault="00D42E7D" w:rsidP="007369D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D42E7D" w:rsidRDefault="00D42E7D" w:rsidP="007369D1">
                  <w:r>
                    <w:t>Des chaises tout au long du bar 1 chaque 20 cm</w:t>
                  </w:r>
                </w:p>
              </w:tc>
            </w:tr>
          </w:tbl>
          <w:p w:rsidR="00D42E7D" w:rsidRDefault="00D42E7D" w:rsidP="007369D1"/>
        </w:tc>
      </w:tr>
    </w:tbl>
    <w:p w:rsidR="00D42E7D" w:rsidRDefault="00D42E7D" w:rsidP="00D42E7D"/>
    <w:p w:rsidR="004D70C4" w:rsidRDefault="004D70C4" w:rsidP="004D70C4">
      <w:pPr>
        <w:pStyle w:val="Titre2"/>
      </w:pPr>
      <w:r>
        <w:t>Proposition</w:t>
      </w:r>
    </w:p>
    <w:p w:rsidR="004D70C4" w:rsidRDefault="004D70C4" w:rsidP="004D70C4">
      <w:pPr>
        <w:pStyle w:val="Titre3"/>
      </w:pPr>
      <w:r>
        <w:t>Parking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D70C4" w:rsidTr="004D70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0C4" w:rsidRDefault="004D70C4">
            <w:r>
              <w:t xml:space="preserve">En tant que client, je souhaite avoir accès à un </w:t>
            </w:r>
            <w:proofErr w:type="gramStart"/>
            <w:r>
              <w:t>parking  afin</w:t>
            </w:r>
            <w:proofErr w:type="gramEnd"/>
            <w:r>
              <w:t xml:space="preserve"> de pouvoir garer ma voiture</w:t>
            </w:r>
          </w:p>
        </w:tc>
      </w:tr>
      <w:tr w:rsidR="004D70C4" w:rsidTr="004D70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0C4" w:rsidRDefault="004D70C4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98"/>
              <w:gridCol w:w="7742"/>
            </w:tblGrid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Parking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>Depuis l'entrée, quand je regarde devant moi, je vois un parking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Place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>Depuis le parking, quand je compte le nombre de place, je remarque qu'il y a 40 places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Taille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 xml:space="preserve">Depuis le parking, quand je mesure </w:t>
                  </w:r>
                  <w:proofErr w:type="gramStart"/>
                  <w:r>
                    <w:t>les dimension</w:t>
                  </w:r>
                  <w:proofErr w:type="gramEnd"/>
                  <w:r>
                    <w:t xml:space="preserve"> d'une place, je remarque qu'elle mesure 5m X 2.3m (mesure officielle)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Séparation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 xml:space="preserve">Depuis le parking, quand je regarde les places je remarque que chaque </w:t>
                  </w:r>
                  <w:proofErr w:type="gramStart"/>
                  <w:r>
                    <w:t>places</w:t>
                  </w:r>
                  <w:proofErr w:type="gramEnd"/>
                  <w:r>
                    <w:t xml:space="preserve"> sont séparées par des lignes blanches continues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Priver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 xml:space="preserve">Depuis le </w:t>
                  </w:r>
                  <w:proofErr w:type="gramStart"/>
                  <w:r>
                    <w:t>parking,  quand</w:t>
                  </w:r>
                  <w:proofErr w:type="gramEnd"/>
                  <w:r>
                    <w:t xml:space="preserve"> je regarde l'entrée du parking, je remarque qu'il est sécurisé par une barrière qui se lève afin de réserver l'accès au client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Aide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>Depuis la barrière de sécurité, quand je regarde sur la gauche, je remarque qu'un petit poste de garde est installé à coté avec un membre du personnel à l'intérieur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Eclairage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 xml:space="preserve">Depuis le parking, quand je regarde tout </w:t>
                  </w:r>
                  <w:proofErr w:type="gramStart"/>
                  <w:r>
                    <w:t>autour,  je</w:t>
                  </w:r>
                  <w:proofErr w:type="gramEnd"/>
                  <w:r>
                    <w:t xml:space="preserve"> remarque qu'un lampadaire est installé toute les 3 places de parking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>
                  <w:r>
                    <w:t>Sécurité anti-vol</w:t>
                  </w:r>
                </w:p>
              </w:tc>
              <w:tc>
                <w:tcPr>
                  <w:tcW w:w="0" w:type="auto"/>
                  <w:hideMark/>
                </w:tcPr>
                <w:p w:rsidR="004D70C4" w:rsidRDefault="004D70C4">
                  <w:r>
                    <w:t xml:space="preserve">Depuis le parking, quand je regarde tout </w:t>
                  </w:r>
                  <w:proofErr w:type="gramStart"/>
                  <w:r>
                    <w:t>autour,  je</w:t>
                  </w:r>
                  <w:proofErr w:type="gramEnd"/>
                  <w:r>
                    <w:t xml:space="preserve"> remarque des barrières de 2m de haut en bois sont installé afin d'interdire l'accès.</w:t>
                  </w:r>
                </w:p>
              </w:tc>
            </w:tr>
            <w:tr w:rsidR="004D70C4">
              <w:tc>
                <w:tcPr>
                  <w:tcW w:w="0" w:type="auto"/>
                  <w:hideMark/>
                </w:tcPr>
                <w:p w:rsidR="004D70C4" w:rsidRDefault="004D70C4"/>
              </w:tc>
              <w:tc>
                <w:tcPr>
                  <w:tcW w:w="0" w:type="auto"/>
                  <w:hideMark/>
                </w:tcPr>
                <w:p w:rsidR="004D70C4" w:rsidRDefault="004D70C4"/>
              </w:tc>
            </w:tr>
          </w:tbl>
          <w:p w:rsidR="004D70C4" w:rsidRDefault="004D70C4">
            <w:pPr>
              <w:rPr>
                <w:rFonts w:ascii="Calibri" w:eastAsia="Calibri" w:hAnsi="Calibri" w:cs="Calibri"/>
              </w:rPr>
            </w:pPr>
          </w:p>
        </w:tc>
      </w:tr>
    </w:tbl>
    <w:p w:rsidR="004D70C4" w:rsidRDefault="004D70C4" w:rsidP="004D70C4">
      <w:pPr>
        <w:pStyle w:val="Titre2"/>
        <w:numPr>
          <w:ilvl w:val="0"/>
          <w:numId w:val="0"/>
        </w:numPr>
        <w:ind w:left="567"/>
      </w:pPr>
      <w:r>
        <w:t xml:space="preserve"> </w:t>
      </w:r>
    </w:p>
    <w:p w:rsidR="004D70C4" w:rsidRDefault="004D70C4" w:rsidP="00D42E7D"/>
    <w:p w:rsidR="007F30AE" w:rsidRPr="007F30AE" w:rsidRDefault="007F30AE" w:rsidP="008E53F9">
      <w:pPr>
        <w:pStyle w:val="Titre1"/>
      </w:pPr>
      <w:bookmarkStart w:id="20" w:name="_Toc532179964"/>
      <w:bookmarkStart w:id="21" w:name="_Toc165969648"/>
      <w:bookmarkStart w:id="22" w:name="_Toc128323772"/>
      <w:bookmarkEnd w:id="17"/>
      <w:bookmarkEnd w:id="18"/>
      <w:bookmarkEnd w:id="19"/>
      <w:r w:rsidRPr="007F30AE">
        <w:t>Réalisation</w:t>
      </w:r>
      <w:bookmarkEnd w:id="20"/>
      <w:bookmarkEnd w:id="21"/>
      <w:bookmarkEnd w:id="22"/>
    </w:p>
    <w:p w:rsidR="007F30AE" w:rsidRPr="007F30AE" w:rsidRDefault="00116F07" w:rsidP="008E53F9">
      <w:pPr>
        <w:pStyle w:val="Titre2"/>
      </w:pPr>
      <w:bookmarkStart w:id="23" w:name="_Toc128323773"/>
      <w:r>
        <w:t>Installation de l’e</w:t>
      </w:r>
      <w:r w:rsidR="005C1848">
        <w:t>nvironnement de travail</w:t>
      </w:r>
      <w:bookmarkEnd w:id="23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24" w:name="_Toc128323774"/>
      <w:r>
        <w:t>Installation</w:t>
      </w:r>
    </w:p>
    <w:p w:rsid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983E1B" w:rsidRPr="00116F07" w:rsidRDefault="00983E1B" w:rsidP="00983E1B">
      <w:pPr>
        <w:pStyle w:val="Titre2"/>
      </w:pPr>
      <w:r>
        <w:lastRenderedPageBreak/>
        <w:t>Processus d’intégration</w:t>
      </w:r>
    </w:p>
    <w:p w:rsidR="00983E1B" w:rsidRDefault="00983E1B" w:rsidP="00983E1B">
      <w:pPr>
        <w:pStyle w:val="Titre2"/>
      </w:pPr>
      <w:bookmarkStart w:id="25" w:name="_Toc128323775"/>
      <w:bookmarkEnd w:id="24"/>
      <w:r>
        <w:t>Déroulement effectif</w:t>
      </w:r>
    </w:p>
    <w:p w:rsidR="00BD2114" w:rsidRDefault="00BD2114" w:rsidP="00BD2114">
      <w:pPr>
        <w:pStyle w:val="Titre3"/>
      </w:pPr>
      <w:r>
        <w:t xml:space="preserve">Sprint 2 : </w:t>
      </w:r>
      <w:proofErr w:type="spellStart"/>
      <w:r>
        <w:t>Retrospective</w:t>
      </w:r>
      <w:proofErr w:type="spellEnd"/>
      <w:r>
        <w:t xml:space="preserve"> : </w:t>
      </w:r>
    </w:p>
    <w:p w:rsidR="00BD2114" w:rsidRPr="00BD2114" w:rsidRDefault="00BD2114" w:rsidP="00BD2114">
      <w:pPr>
        <w:pStyle w:val="Retraitcorpsdetexte"/>
        <w:rPr>
          <w:b/>
          <w:bCs/>
        </w:rPr>
      </w:pPr>
      <w:r w:rsidRPr="00BD2114">
        <w:rPr>
          <w:b/>
          <w:bCs/>
        </w:rPr>
        <w:t>Sujets de satisfaction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>Respect des tests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>Bon tests d’acceptances</w:t>
      </w:r>
    </w:p>
    <w:p w:rsidR="00BD2114" w:rsidRPr="00BD2114" w:rsidRDefault="00BD2114" w:rsidP="00BD2114">
      <w:pPr>
        <w:pStyle w:val="Retraitcorpsdetexte"/>
        <w:rPr>
          <w:b/>
          <w:bCs/>
        </w:rPr>
      </w:pPr>
      <w:r w:rsidRPr="00BD2114">
        <w:rPr>
          <w:b/>
          <w:bCs/>
        </w:rPr>
        <w:t>Choses qui n’ont pas bien fonctionné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>Mal gérer le temps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proofErr w:type="spellStart"/>
      <w:r>
        <w:t>Users</w:t>
      </w:r>
      <w:proofErr w:type="spellEnd"/>
      <w:r>
        <w:t xml:space="preserve"> Stories trop grande pour la durée d’un sprint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>Discussion peu fréquente</w:t>
      </w:r>
    </w:p>
    <w:p w:rsidR="00BD2114" w:rsidRPr="00BD2114" w:rsidRDefault="00BD2114" w:rsidP="00BD2114">
      <w:pPr>
        <w:pStyle w:val="Retraitcorpsdetexte"/>
        <w:rPr>
          <w:b/>
          <w:bCs/>
        </w:rPr>
      </w:pPr>
      <w:r w:rsidRPr="00BD2114">
        <w:rPr>
          <w:b/>
          <w:bCs/>
        </w:rPr>
        <w:t>Décisions de changement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 xml:space="preserve">Rendre les </w:t>
      </w:r>
      <w:proofErr w:type="spellStart"/>
      <w:r>
        <w:t>Users</w:t>
      </w:r>
      <w:proofErr w:type="spellEnd"/>
      <w:r>
        <w:t xml:space="preserve"> Stories plus accessible avec le temps du sprint</w:t>
      </w:r>
    </w:p>
    <w:p w:rsidR="00BD2114" w:rsidRDefault="00BD2114" w:rsidP="00BD2114">
      <w:pPr>
        <w:pStyle w:val="Retraitcorpsdetexte"/>
        <w:numPr>
          <w:ilvl w:val="0"/>
          <w:numId w:val="9"/>
        </w:numPr>
      </w:pPr>
      <w:r>
        <w:t>Intégrer les personnes volontaires lors des réunions</w:t>
      </w:r>
    </w:p>
    <w:p w:rsidR="00BD2114" w:rsidRDefault="00BD2114" w:rsidP="00BD2114">
      <w:pPr>
        <w:pStyle w:val="Retraitcorpsdetexte"/>
      </w:pPr>
    </w:p>
    <w:p w:rsidR="00BD2114" w:rsidRDefault="00BD2114" w:rsidP="00BD2114">
      <w:pPr>
        <w:pStyle w:val="Titre3"/>
      </w:pPr>
      <w:r>
        <w:t xml:space="preserve">Sprint 3 : </w:t>
      </w:r>
      <w:proofErr w:type="spellStart"/>
      <w:r>
        <w:t>Retrospective</w:t>
      </w:r>
      <w:proofErr w:type="spellEnd"/>
      <w:r>
        <w:t xml:space="preserve"> : </w:t>
      </w:r>
    </w:p>
    <w:p w:rsidR="00BD2114" w:rsidRPr="00BD2114" w:rsidRDefault="00BD2114" w:rsidP="00BD2114">
      <w:pPr>
        <w:pStyle w:val="Retraitcorpsdetexte3"/>
        <w:ind w:left="1134"/>
        <w:rPr>
          <w:b/>
          <w:bCs/>
        </w:rPr>
      </w:pPr>
      <w:r w:rsidRPr="00BD2114">
        <w:rPr>
          <w:b/>
          <w:bCs/>
        </w:rPr>
        <w:t>Sujet de satisfaction</w:t>
      </w:r>
    </w:p>
    <w:p w:rsidR="00BD2114" w:rsidRDefault="00BD2114" w:rsidP="00BD2114">
      <w:pPr>
        <w:pStyle w:val="Retraitcorpsdetexte3"/>
        <w:numPr>
          <w:ilvl w:val="0"/>
          <w:numId w:val="8"/>
        </w:numPr>
        <w:ind w:left="1494"/>
      </w:pPr>
      <w:r>
        <w:t>Respect des tests</w:t>
      </w:r>
    </w:p>
    <w:p w:rsidR="00BD2114" w:rsidRDefault="00BD2114" w:rsidP="00BD2114">
      <w:pPr>
        <w:pStyle w:val="Retraitcorpsdetexte3"/>
        <w:numPr>
          <w:ilvl w:val="0"/>
          <w:numId w:val="8"/>
        </w:numPr>
        <w:ind w:left="1494"/>
      </w:pPr>
      <w:r>
        <w:t>Bon test d’</w:t>
      </w:r>
      <w:proofErr w:type="spellStart"/>
      <w:r>
        <w:t>acceptrances</w:t>
      </w:r>
      <w:proofErr w:type="spellEnd"/>
    </w:p>
    <w:p w:rsidR="00BD2114" w:rsidRDefault="00BD2114" w:rsidP="00BD2114">
      <w:pPr>
        <w:pStyle w:val="Retraitcorpsdetexte3"/>
        <w:numPr>
          <w:ilvl w:val="0"/>
          <w:numId w:val="8"/>
        </w:numPr>
        <w:ind w:left="1494"/>
      </w:pPr>
      <w:r>
        <w:t>Amélioration des points négatif du sprint 2</w:t>
      </w:r>
    </w:p>
    <w:p w:rsidR="00BD2114" w:rsidRPr="00BD2114" w:rsidRDefault="00BD2114" w:rsidP="00BD2114">
      <w:pPr>
        <w:pStyle w:val="Retraitcorpsdetexte3"/>
        <w:ind w:left="1134"/>
        <w:rPr>
          <w:b/>
          <w:bCs/>
        </w:rPr>
      </w:pPr>
      <w:r w:rsidRPr="00BD2114">
        <w:rPr>
          <w:b/>
          <w:bCs/>
        </w:rPr>
        <w:t>Choses qui n’ont pas fonctionnée</w:t>
      </w:r>
    </w:p>
    <w:p w:rsidR="00BD2114" w:rsidRDefault="00BD2114" w:rsidP="00BD2114">
      <w:pPr>
        <w:pStyle w:val="Retraitcorpsdetexte3"/>
        <w:numPr>
          <w:ilvl w:val="0"/>
          <w:numId w:val="8"/>
        </w:numPr>
        <w:ind w:left="1494"/>
      </w:pPr>
      <w:proofErr w:type="spellStart"/>
      <w:r>
        <w:t>Plannification</w:t>
      </w:r>
      <w:proofErr w:type="spellEnd"/>
      <w:r>
        <w:t xml:space="preserve"> des tâches</w:t>
      </w:r>
    </w:p>
    <w:p w:rsidR="00BD2114" w:rsidRPr="00BD2114" w:rsidRDefault="00BD2114" w:rsidP="00BD2114">
      <w:pPr>
        <w:pStyle w:val="Retraitcorpsdetexte3"/>
        <w:ind w:left="1134"/>
        <w:rPr>
          <w:b/>
          <w:bCs/>
        </w:rPr>
      </w:pPr>
      <w:r w:rsidRPr="00BD2114">
        <w:rPr>
          <w:b/>
          <w:bCs/>
        </w:rPr>
        <w:t>Décision de changement</w:t>
      </w:r>
    </w:p>
    <w:p w:rsidR="00BD2114" w:rsidRPr="00BD2114" w:rsidRDefault="00BD2114" w:rsidP="00BD2114">
      <w:pPr>
        <w:pStyle w:val="Retraitcorpsdetexte3"/>
        <w:numPr>
          <w:ilvl w:val="0"/>
          <w:numId w:val="8"/>
        </w:numPr>
        <w:ind w:left="1494"/>
      </w:pPr>
      <w:r>
        <w:t xml:space="preserve">Meilleures </w:t>
      </w:r>
      <w:proofErr w:type="spellStart"/>
      <w:r>
        <w:t>plannifications</w:t>
      </w:r>
      <w:proofErr w:type="spellEnd"/>
      <w:r>
        <w:t xml:space="preserve"> des tâches</w:t>
      </w:r>
    </w:p>
    <w:bookmarkEnd w:id="25"/>
    <w:p w:rsidR="00505421" w:rsidRDefault="00505421" w:rsidP="002B1E09">
      <w:pPr>
        <w:pStyle w:val="Informations"/>
      </w:pPr>
      <w:r>
        <w:t>Date, raison, description, etc.</w:t>
      </w:r>
    </w:p>
    <w:p w:rsidR="00983E1B" w:rsidRPr="00920F4E" w:rsidRDefault="00983E1B" w:rsidP="00983E1B">
      <w:pPr>
        <w:pStyle w:val="Informations"/>
        <w:ind w:left="0"/>
      </w:pPr>
    </w:p>
    <w:p w:rsidR="007F30AE" w:rsidRPr="007F30AE" w:rsidRDefault="007F30AE" w:rsidP="008E53F9">
      <w:pPr>
        <w:pStyle w:val="Titre1"/>
      </w:pPr>
      <w:bookmarkStart w:id="26" w:name="_Toc532179966"/>
      <w:bookmarkStart w:id="27" w:name="_Toc165969650"/>
      <w:bookmarkStart w:id="28" w:name="_Toc128323776"/>
      <w:r w:rsidRPr="007F30AE">
        <w:t>Tests</w:t>
      </w:r>
      <w:bookmarkEnd w:id="26"/>
      <w:bookmarkEnd w:id="27"/>
      <w:bookmarkEnd w:id="28"/>
    </w:p>
    <w:p w:rsidR="005C1848" w:rsidRDefault="005C1848" w:rsidP="008E53F9">
      <w:pPr>
        <w:pStyle w:val="Titre2"/>
      </w:pPr>
      <w:bookmarkStart w:id="29" w:name="_Toc128323777"/>
      <w:bookmarkStart w:id="30" w:name="_Toc532179968"/>
      <w:bookmarkStart w:id="31" w:name="_Toc165969652"/>
      <w:bookmarkStart w:id="32" w:name="_Ref308525868"/>
      <w:r>
        <w:t>Stratégie de test</w:t>
      </w:r>
      <w:bookmarkEnd w:id="2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33" w:name="_Toc128323778"/>
      <w:r w:rsidRPr="007F30AE">
        <w:t>Dossier des tests</w:t>
      </w:r>
      <w:bookmarkEnd w:id="30"/>
      <w:bookmarkEnd w:id="31"/>
      <w:bookmarkEnd w:id="32"/>
      <w:bookmarkEnd w:id="3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34" w:name="_Toc128323779"/>
      <w:r>
        <w:t>Problèmes restants</w:t>
      </w:r>
      <w:bookmarkEnd w:id="3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35" w:name="_Toc165969653"/>
      <w:bookmarkStart w:id="36" w:name="_Toc128323780"/>
      <w:r w:rsidRPr="007F30AE">
        <w:t>Conclusion</w:t>
      </w:r>
      <w:bookmarkEnd w:id="35"/>
      <w:bookmarkEnd w:id="36"/>
    </w:p>
    <w:p w:rsidR="007F30AE" w:rsidRPr="00152A26" w:rsidRDefault="007F30AE" w:rsidP="008E53F9">
      <w:pPr>
        <w:pStyle w:val="Titre2"/>
      </w:pPr>
      <w:bookmarkStart w:id="37" w:name="_Toc165969654"/>
      <w:bookmarkStart w:id="38" w:name="_Toc128323781"/>
      <w:r w:rsidRPr="00152A26">
        <w:t xml:space="preserve">Bilan des </w:t>
      </w:r>
      <w:bookmarkEnd w:id="37"/>
      <w:r w:rsidR="008E53F9">
        <w:t>fonctionnalités demandées</w:t>
      </w:r>
      <w:bookmarkEnd w:id="3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39" w:name="_Toc165969655"/>
      <w:bookmarkStart w:id="40" w:name="_Toc128323782"/>
      <w:r w:rsidRPr="007F30AE">
        <w:lastRenderedPageBreak/>
        <w:t>Bilan de la planification</w:t>
      </w:r>
      <w:bookmarkEnd w:id="39"/>
      <w:bookmarkEnd w:id="4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41" w:name="_Toc165969656"/>
      <w:bookmarkStart w:id="42" w:name="_Toc128323783"/>
      <w:r w:rsidRPr="007F30AE">
        <w:t>Bilan personnel</w:t>
      </w:r>
      <w:bookmarkEnd w:id="41"/>
      <w:bookmarkEnd w:id="4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43" w:name="_Toc532179971"/>
      <w:bookmarkStart w:id="44" w:name="_Toc165969657"/>
      <w:bookmarkStart w:id="45" w:name="_Toc128323784"/>
      <w:r w:rsidRPr="007F30AE">
        <w:t>Divers</w:t>
      </w:r>
      <w:bookmarkEnd w:id="43"/>
      <w:bookmarkEnd w:id="44"/>
      <w:bookmarkEnd w:id="45"/>
    </w:p>
    <w:p w:rsidR="007F30AE" w:rsidRPr="007F30AE" w:rsidRDefault="007F30AE" w:rsidP="008E53F9">
      <w:pPr>
        <w:pStyle w:val="Titre2"/>
      </w:pPr>
      <w:bookmarkStart w:id="46" w:name="_Toc532179972"/>
      <w:bookmarkStart w:id="47" w:name="_Toc165969658"/>
      <w:bookmarkStart w:id="48" w:name="_Toc128323785"/>
      <w:r w:rsidRPr="007F30AE">
        <w:t>Journal de travail</w:t>
      </w:r>
      <w:bookmarkEnd w:id="46"/>
      <w:bookmarkEnd w:id="47"/>
      <w:bookmarkEnd w:id="4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49" w:name="_Toc128323786"/>
      <w:r>
        <w:t>Bibliographie</w:t>
      </w:r>
      <w:bookmarkEnd w:id="4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0" w:name="_Toc128323787"/>
      <w:r>
        <w:t>Webographie</w:t>
      </w:r>
      <w:bookmarkEnd w:id="5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1" w:name="_Toc128323788"/>
      <w:r>
        <w:t>Annexes</w:t>
      </w:r>
      <w:bookmarkEnd w:id="5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323D" w:rsidRDefault="0084323D">
      <w:r>
        <w:separator/>
      </w:r>
    </w:p>
  </w:endnote>
  <w:endnote w:type="continuationSeparator" w:id="0">
    <w:p w:rsidR="0084323D" w:rsidRDefault="0084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505AD" w:rsidRPr="004505AD">
              <w:rPr>
                <w:rFonts w:cs="Arial"/>
                <w:noProof/>
                <w:szCs w:val="16"/>
              </w:rPr>
              <w:t>Mathis Olaya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5AD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15163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15163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505A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505AD" w:rsidRPr="004505A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D70C4">
            <w:rPr>
              <w:rFonts w:cs="Arial"/>
              <w:noProof/>
              <w:szCs w:val="16"/>
            </w:rPr>
            <w:t>06.02.2024 15:39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7F758D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505AD" w:rsidRPr="004505AD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323D" w:rsidRDefault="0084323D">
      <w:r>
        <w:separator/>
      </w:r>
    </w:p>
  </w:footnote>
  <w:footnote w:type="continuationSeparator" w:id="0">
    <w:p w:rsidR="0084323D" w:rsidRDefault="00843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BE35009"/>
    <w:multiLevelType w:val="hybridMultilevel"/>
    <w:tmpl w:val="49D8595E"/>
    <w:lvl w:ilvl="0" w:tplc="747059EC">
      <w:start w:val="3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67F45A6E"/>
    <w:multiLevelType w:val="hybridMultilevel"/>
    <w:tmpl w:val="9D6A78DE"/>
    <w:lvl w:ilvl="0" w:tplc="A5288794">
      <w:start w:val="3"/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8" w15:restartNumberingAfterBreak="0">
    <w:nsid w:val="75ED5913"/>
    <w:multiLevelType w:val="hybridMultilevel"/>
    <w:tmpl w:val="634E40D6"/>
    <w:lvl w:ilvl="0" w:tplc="91E800FE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062435516">
    <w:abstractNumId w:val="0"/>
  </w:num>
  <w:num w:numId="2" w16cid:durableId="1897429170">
    <w:abstractNumId w:val="3"/>
  </w:num>
  <w:num w:numId="3" w16cid:durableId="772094510">
    <w:abstractNumId w:val="2"/>
  </w:num>
  <w:num w:numId="4" w16cid:durableId="85394343">
    <w:abstractNumId w:val="4"/>
  </w:num>
  <w:num w:numId="5" w16cid:durableId="379209638">
    <w:abstractNumId w:val="6"/>
  </w:num>
  <w:num w:numId="6" w16cid:durableId="1847209155">
    <w:abstractNumId w:val="1"/>
  </w:num>
  <w:num w:numId="7" w16cid:durableId="1448349535">
    <w:abstractNumId w:val="8"/>
  </w:num>
  <w:num w:numId="8" w16cid:durableId="2101484714">
    <w:abstractNumId w:val="7"/>
  </w:num>
  <w:num w:numId="9" w16cid:durableId="115718933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5A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A130B"/>
    <w:rsid w:val="001C454D"/>
    <w:rsid w:val="001D4577"/>
    <w:rsid w:val="001D72BA"/>
    <w:rsid w:val="001F2420"/>
    <w:rsid w:val="001F6EEB"/>
    <w:rsid w:val="00250A85"/>
    <w:rsid w:val="00273D1F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0DC7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05AD"/>
    <w:rsid w:val="00454074"/>
    <w:rsid w:val="004C6BBA"/>
    <w:rsid w:val="004D08EE"/>
    <w:rsid w:val="004D5266"/>
    <w:rsid w:val="004D70C4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163"/>
    <w:rsid w:val="00615583"/>
    <w:rsid w:val="00645760"/>
    <w:rsid w:val="006511B7"/>
    <w:rsid w:val="00656974"/>
    <w:rsid w:val="00657C8B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7F758D"/>
    <w:rsid w:val="00807F84"/>
    <w:rsid w:val="0081740D"/>
    <w:rsid w:val="0084323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3E1B"/>
    <w:rsid w:val="0099022A"/>
    <w:rsid w:val="009B009E"/>
    <w:rsid w:val="009B190E"/>
    <w:rsid w:val="009B6FDC"/>
    <w:rsid w:val="009D1A69"/>
    <w:rsid w:val="009D480B"/>
    <w:rsid w:val="009F75DD"/>
    <w:rsid w:val="00A15ACA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2114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D484A"/>
    <w:rsid w:val="00D14587"/>
    <w:rsid w:val="00D15AE6"/>
    <w:rsid w:val="00D160DD"/>
    <w:rsid w:val="00D174BC"/>
    <w:rsid w:val="00D275C6"/>
    <w:rsid w:val="00D405C9"/>
    <w:rsid w:val="00D42E7D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48FCDC6"/>
  <w15:docId w15:val="{C032F7D6-9954-43CF-942C-3B905BB1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olaya\Documents\GitHub\ICT-306-Perso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80E0CF81-55C1-42B7-B469-66C62894D3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</TotalTime>
  <Pages>10</Pages>
  <Words>3061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19858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Mathis Olaya</dc:creator>
  <cp:lastModifiedBy>Mathis Olaya</cp:lastModifiedBy>
  <cp:revision>2</cp:revision>
  <cp:lastPrinted>2009-09-04T13:21:00Z</cp:lastPrinted>
  <dcterms:created xsi:type="dcterms:W3CDTF">2024-03-05T14:39:00Z</dcterms:created>
  <dcterms:modified xsi:type="dcterms:W3CDTF">2024-03-05T14:39:00Z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